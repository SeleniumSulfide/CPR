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65258661418E4853BB90B36C0D7BA00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486E5D" w:rsidRDefault="00B83324" w:rsidP="00486E5D">
                                <w:pPr>
                                  <w:pStyle w:val="Title"/>
                                </w:pPr>
                                <w:r>
                                  <w:t>Gentry, DanIEL R.</w:t>
                                </w:r>
                              </w:p>
                            </w:sdtContent>
                          </w:sdt>
                          <w:p w:rsidR="00D70063" w:rsidRDefault="00C224B8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3EC2674F9AE7425C889303F14FE37F4E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B83324">
                                  <w:t>Senior Software QA Engineer</w:t>
                                </w:r>
                              </w:sdtContent>
                            </w:sdt>
                          </w:p>
                          <w:p w:rsidR="00D70063" w:rsidRDefault="00C224B8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0FE7AFBD8F0A4E9D91751B360D390AD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:rsidR="00D70063" w:rsidRDefault="00B83324" w:rsidP="00D70063">
                            <w:r>
                              <w:t xml:space="preserve">Attain a position that allows me to continue to learn while applying the lessons I’ve learned </w:t>
                            </w:r>
                            <w:r w:rsidR="00E42A31">
                              <w:t>while ensuring the quality of software, designing databases, and supporting end-users.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E6BA4EC6117248B8A67B18AD2555C8F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:rsidR="00D70063" w:rsidRDefault="00E42A31" w:rsidP="00E42A31">
                            <w:pPr>
                              <w:pStyle w:val="Subtitle"/>
                            </w:pPr>
                            <w:r>
                              <w:t>Advanced Compentency:</w:t>
                            </w:r>
                          </w:p>
                          <w:p w:rsidR="00E42A31" w:rsidRDefault="00E42A31" w:rsidP="00E42A31">
                            <w:r>
                              <w:t xml:space="preserve">T-SQL, PL-SQL, </w:t>
                            </w:r>
                            <w:r w:rsidR="0025598B">
                              <w:t xml:space="preserve">ETL, </w:t>
                            </w:r>
                            <w:r>
                              <w:t>PowerShell, VoIP, CIC, Agile, Testing Methodologies, Networking</w:t>
                            </w:r>
                            <w:r w:rsidR="0025598B">
                              <w:t xml:space="preserve">, </w:t>
                            </w:r>
                            <w:proofErr w:type="spellStart"/>
                            <w:r w:rsidR="0025598B">
                              <w:t>Audiocodes</w:t>
                            </w:r>
                            <w:proofErr w:type="spellEnd"/>
                            <w:r w:rsidR="0025598B">
                              <w:t xml:space="preserve"> Telephony</w:t>
                            </w:r>
                          </w:p>
                          <w:p w:rsidR="00E42A31" w:rsidRDefault="00E42A31" w:rsidP="00E42A31">
                            <w:pPr>
                              <w:pStyle w:val="Subtitle"/>
                            </w:pPr>
                            <w:r>
                              <w:t>Intermediate Competency:</w:t>
                            </w:r>
                          </w:p>
                          <w:p w:rsidR="00E42A31" w:rsidRDefault="00830E29" w:rsidP="00E42A31">
                            <w:r>
                              <w:t xml:space="preserve">SSIS, </w:t>
                            </w:r>
                            <w:r w:rsidR="00E42A31">
                              <w:t>JAVA</w:t>
                            </w:r>
                            <w:r w:rsidR="0025598B">
                              <w:t>, VB.NET</w:t>
                            </w:r>
                            <w:r w:rsidR="00E42A31">
                              <w:t xml:space="preserve">, </w:t>
                            </w:r>
                            <w:r>
                              <w:t xml:space="preserve">VB6, </w:t>
                            </w:r>
                            <w:r w:rsidR="0025598B">
                              <w:t xml:space="preserve">Selenium, </w:t>
                            </w:r>
                            <w:r w:rsidR="00E42A31">
                              <w:t xml:space="preserve">Power-CLI, VMWare, Hyper-V, Server &amp; Domain Administration, SCCM, SCVMM, </w:t>
                            </w:r>
                            <w:r w:rsidR="0025598B">
                              <w:t>CUCM, Project Management, UI Design, Business Analysis, Cisco IOS</w:t>
                            </w:r>
                          </w:p>
                          <w:p w:rsidR="0025598B" w:rsidRDefault="0025598B" w:rsidP="0025598B">
                            <w:pPr>
                              <w:pStyle w:val="Subtitle"/>
                            </w:pPr>
                            <w:r>
                              <w:t>Basic Competency:</w:t>
                            </w:r>
                          </w:p>
                          <w:p w:rsidR="0025598B" w:rsidRDefault="0025598B" w:rsidP="0025598B">
                            <w:r>
                              <w:t xml:space="preserve">C#, Linux (Various), AWS, </w:t>
                            </w:r>
                            <w:r w:rsidR="00830E29">
                              <w:t xml:space="preserve">JSON, AJAX, JavaScript, 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BFA593CD2CD24564B3D6064DB7C8F120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:rsidR="00E377C9" w:rsidRDefault="00E377C9" w:rsidP="00D70063">
                            <w:pPr>
                              <w:pStyle w:val="ContactInfo"/>
                            </w:pPr>
                            <w:r>
                              <w:t>7004 Moon Ct</w:t>
                            </w:r>
                            <w:r>
                              <w:br/>
                              <w:t>Indianapolis, IN 46241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E377C9">
                              <w:t>317.748.5925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="00E377C9">
                              <w:t>Dan.R.Gentry@gmail.com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    <v:textbox inset="0,0,0,0">
                  <w:txbxContent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65258661418E4853BB90B36C0D7BA00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486E5D" w:rsidRDefault="00B83324" w:rsidP="00486E5D">
                          <w:pPr>
                            <w:pStyle w:val="Title"/>
                          </w:pPr>
                          <w:r>
                            <w:t>Gentry, DanIEL R.</w:t>
                          </w:r>
                        </w:p>
                      </w:sdtContent>
                    </w:sdt>
                    <w:p w:rsidR="00D70063" w:rsidRDefault="00C224B8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3EC2674F9AE7425C889303F14FE37F4E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B83324">
                            <w:t>Senior Software QA Engineer</w:t>
                          </w:r>
                        </w:sdtContent>
                      </w:sdt>
                    </w:p>
                    <w:p w:rsidR="00D70063" w:rsidRDefault="00C224B8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0FE7AFBD8F0A4E9D91751B360D390AD7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:rsidR="00D70063" w:rsidRDefault="00B83324" w:rsidP="00D70063">
                      <w:r>
                        <w:t xml:space="preserve">Attain a position that allows me to continue to learn while applying the lessons I’ve learned </w:t>
                      </w:r>
                      <w:r w:rsidR="00E42A31">
                        <w:t>while ensuring the quality of software, designing databases, and supporting end-users.</w:t>
                      </w:r>
                    </w:p>
                    <w:sdt>
                      <w:sdtPr>
                        <w:id w:val="1993831541"/>
                        <w:placeholder>
                          <w:docPart w:val="E6BA4EC6117248B8A67B18AD2555C8FE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:rsidR="00D70063" w:rsidRDefault="00E42A31" w:rsidP="00E42A31">
                      <w:pPr>
                        <w:pStyle w:val="Subtitle"/>
                      </w:pPr>
                      <w:r>
                        <w:t>Advanced Compentency:</w:t>
                      </w:r>
                    </w:p>
                    <w:p w:rsidR="00E42A31" w:rsidRDefault="00E42A31" w:rsidP="00E42A31">
                      <w:r>
                        <w:t xml:space="preserve">T-SQL, PL-SQL, </w:t>
                      </w:r>
                      <w:r w:rsidR="0025598B">
                        <w:t xml:space="preserve">ETL, </w:t>
                      </w:r>
                      <w:r>
                        <w:t>PowerShell, VoIP, CIC, Agile, Testing Methodologies, Networking</w:t>
                      </w:r>
                      <w:r w:rsidR="0025598B">
                        <w:t xml:space="preserve">, </w:t>
                      </w:r>
                      <w:proofErr w:type="spellStart"/>
                      <w:r w:rsidR="0025598B">
                        <w:t>Audiocodes</w:t>
                      </w:r>
                      <w:proofErr w:type="spellEnd"/>
                      <w:r w:rsidR="0025598B">
                        <w:t xml:space="preserve"> Telephony</w:t>
                      </w:r>
                    </w:p>
                    <w:p w:rsidR="00E42A31" w:rsidRDefault="00E42A31" w:rsidP="00E42A31">
                      <w:pPr>
                        <w:pStyle w:val="Subtitle"/>
                      </w:pPr>
                      <w:r>
                        <w:t>Intermediate Competency:</w:t>
                      </w:r>
                    </w:p>
                    <w:p w:rsidR="00E42A31" w:rsidRDefault="00830E29" w:rsidP="00E42A31">
                      <w:r>
                        <w:t xml:space="preserve">SSIS, </w:t>
                      </w:r>
                      <w:r w:rsidR="00E42A31">
                        <w:t>JAVA</w:t>
                      </w:r>
                      <w:r w:rsidR="0025598B">
                        <w:t>, VB.NET</w:t>
                      </w:r>
                      <w:r w:rsidR="00E42A31">
                        <w:t xml:space="preserve">, </w:t>
                      </w:r>
                      <w:r>
                        <w:t xml:space="preserve">VB6, </w:t>
                      </w:r>
                      <w:r w:rsidR="0025598B">
                        <w:t xml:space="preserve">Selenium, </w:t>
                      </w:r>
                      <w:r w:rsidR="00E42A31">
                        <w:t xml:space="preserve">Power-CLI, VMWare, Hyper-V, Server &amp; Domain Administration, SCCM, SCVMM, </w:t>
                      </w:r>
                      <w:r w:rsidR="0025598B">
                        <w:t>CUCM, Project Management, UI Design, Business Analysis, Cisco IOS</w:t>
                      </w:r>
                    </w:p>
                    <w:p w:rsidR="0025598B" w:rsidRDefault="0025598B" w:rsidP="0025598B">
                      <w:pPr>
                        <w:pStyle w:val="Subtitle"/>
                      </w:pPr>
                      <w:r>
                        <w:t>Basic Competency:</w:t>
                      </w:r>
                    </w:p>
                    <w:p w:rsidR="0025598B" w:rsidRDefault="0025598B" w:rsidP="0025598B">
                      <w:r>
                        <w:t xml:space="preserve">C#, Linux (Various), AWS, </w:t>
                      </w:r>
                      <w:r w:rsidR="00830E29">
                        <w:t xml:space="preserve">JSON, AJAX, JavaScript, </w:t>
                      </w:r>
                    </w:p>
                    <w:sdt>
                      <w:sdtPr>
                        <w:id w:val="-26178941"/>
                        <w:placeholder>
                          <w:docPart w:val="BFA593CD2CD24564B3D6064DB7C8F120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:rsidR="00E377C9" w:rsidRDefault="00E377C9" w:rsidP="00D70063">
                      <w:pPr>
                        <w:pStyle w:val="ContactInfo"/>
                      </w:pPr>
                      <w:r>
                        <w:t>7004 Moon Ct</w:t>
                      </w:r>
                      <w:r>
                        <w:br/>
                        <w:t>Indianapolis, IN 46241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E377C9">
                        <w:t>317.748.5925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r w:rsidR="00E377C9">
                        <w:t>Dan.R.Gentry@gmail.com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412E515CB9CD498BA02D05996F7F6B16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D70063" w:rsidRDefault="00A601AE" w:rsidP="00D70063">
      <w:pPr>
        <w:pStyle w:val="Heading4"/>
      </w:pPr>
      <w:r>
        <w:t xml:space="preserve">iLAB, LLC – </w:t>
      </w:r>
      <w:r w:rsidR="00830E29">
        <w:t>Senior QA Software Engineer</w:t>
      </w:r>
    </w:p>
    <w:p w:rsidR="00D70063" w:rsidRDefault="00A601AE" w:rsidP="00D70063">
      <w:pPr>
        <w:pStyle w:val="Heading5"/>
      </w:pPr>
      <w:r>
        <w:t>March 2016 - Current</w:t>
      </w:r>
    </w:p>
    <w:p w:rsidR="00D70063" w:rsidRDefault="009E51EC" w:rsidP="00D70063">
      <w:r>
        <w:t xml:space="preserve">Worked with client to test Oracle upgrade with legacy systems, core functionality </w:t>
      </w:r>
      <w:proofErr w:type="gramStart"/>
      <w:r>
        <w:t>change</w:t>
      </w:r>
      <w:proofErr w:type="gramEnd"/>
      <w:r>
        <w:t xml:space="preserve"> of existing systems, and the </w:t>
      </w:r>
    </w:p>
    <w:p w:rsidR="00D70063" w:rsidRDefault="00A601AE" w:rsidP="00D70063">
      <w:pPr>
        <w:pStyle w:val="Heading4"/>
      </w:pPr>
      <w:r>
        <w:t xml:space="preserve">Vision Solutions – </w:t>
      </w:r>
      <w:r w:rsidR="00830E29">
        <w:t>QA ANALYST</w:t>
      </w:r>
    </w:p>
    <w:p w:rsidR="00D70063" w:rsidRDefault="00A601AE" w:rsidP="00D70063">
      <w:pPr>
        <w:pStyle w:val="Heading5"/>
      </w:pPr>
      <w:r>
        <w:t>September 2014 – november 2015</w:t>
      </w:r>
    </w:p>
    <w:p w:rsidR="00D70063" w:rsidRDefault="00830E29" w:rsidP="00D70063">
      <w:r>
        <w:t>Worked on the Snapshotting system, developing test plan and C# automation. Implemented the ability to deploy servers from “bare-metal” to various disk configurations to support testing efforts.</w:t>
      </w:r>
    </w:p>
    <w:p w:rsidR="00A601AE" w:rsidRDefault="00A601AE" w:rsidP="00A601AE">
      <w:pPr>
        <w:pStyle w:val="Heading4"/>
      </w:pPr>
      <w:r>
        <w:t xml:space="preserve">Interactive Intelligence – </w:t>
      </w:r>
      <w:r w:rsidR="00830E29">
        <w:t>INtegration Tester</w:t>
      </w:r>
    </w:p>
    <w:p w:rsidR="00A601AE" w:rsidRDefault="00A601AE" w:rsidP="00A601AE">
      <w:pPr>
        <w:pStyle w:val="Heading5"/>
      </w:pPr>
      <w:r>
        <w:t>May 2011 – September 2014</w:t>
      </w:r>
    </w:p>
    <w:p w:rsidR="00A601AE" w:rsidRDefault="00830E29" w:rsidP="00A601AE">
      <w:pPr>
        <w:rPr>
          <w:lang w:eastAsia="ja-JP"/>
        </w:rPr>
      </w:pPr>
      <w:r>
        <w:rPr>
          <w:lang w:eastAsia="ja-JP"/>
        </w:rPr>
        <w:t>Sole Integration Tester of all Telephony Gateways and SIP Carriers developing test plans, collecting results, and communicating with vendors to resolve issues.</w:t>
      </w:r>
    </w:p>
    <w:p w:rsidR="00A601AE" w:rsidRDefault="00A601AE" w:rsidP="00A601AE">
      <w:pPr>
        <w:pStyle w:val="Heading4"/>
      </w:pPr>
      <w:r>
        <w:t>TWG Capital, INC –</w:t>
      </w:r>
      <w:r w:rsidR="00830E29">
        <w:t>SQL Developer I (etc)</w:t>
      </w:r>
    </w:p>
    <w:p w:rsidR="00A601AE" w:rsidRDefault="00A601AE" w:rsidP="00A601AE">
      <w:pPr>
        <w:pStyle w:val="Heading5"/>
      </w:pPr>
      <w:r>
        <w:t>March 2006 – May 2011</w:t>
      </w:r>
    </w:p>
    <w:p w:rsidR="00A601AE" w:rsidRDefault="00830E29" w:rsidP="00A601AE">
      <w:pPr>
        <w:rPr>
          <w:lang w:eastAsia="ja-JP"/>
        </w:rPr>
      </w:pPr>
      <w:r>
        <w:rPr>
          <w:lang w:eastAsia="ja-JP"/>
        </w:rPr>
        <w:t>Developed ETL Process using VB.NET, SSIS, DB SPs &amp; Tables. Oversaw the UI Development &amp; Testing of the process. Architected and implemented DB Components of an E-Mail Marketing system.</w:t>
      </w:r>
    </w:p>
    <w:p w:rsidR="00A601AE" w:rsidRDefault="00E377C9" w:rsidP="00A601AE">
      <w:pPr>
        <w:pStyle w:val="Heading4"/>
      </w:pPr>
      <w:r>
        <w:t>Hilltop Press – Systems Administrator</w:t>
      </w:r>
    </w:p>
    <w:p w:rsidR="00E377C9" w:rsidRDefault="00E377C9" w:rsidP="00E377C9">
      <w:pPr>
        <w:pStyle w:val="Heading5"/>
      </w:pPr>
      <w:r>
        <w:t>November 2004 – March 2005</w:t>
      </w:r>
    </w:p>
    <w:p w:rsidR="00E377C9" w:rsidRPr="00E377C9" w:rsidRDefault="00E377C9" w:rsidP="00E377C9">
      <w:pPr>
        <w:rPr>
          <w:lang w:eastAsia="ja-JP"/>
        </w:rPr>
      </w:pPr>
      <w:r>
        <w:rPr>
          <w:lang w:eastAsia="ja-JP"/>
        </w:rPr>
        <w:t>Desktop &amp; Server support of a 300+ employee facility. Designed and implemented a JavaScript based system for customers to place orders.</w:t>
      </w:r>
    </w:p>
    <w:sdt>
      <w:sdtPr>
        <w:id w:val="1745452497"/>
        <w:placeholder>
          <w:docPart w:val="133DA52904764B8CA88AA349A17C4228"/>
        </w:placeholder>
        <w:temporary/>
        <w:showingPlcHdr/>
        <w15:appearance w15:val="hidden"/>
      </w:sdtPr>
      <w:sdtEndPr/>
      <w:sdtContent>
        <w:p w:rsidR="00D70063" w:rsidRDefault="00D70063" w:rsidP="00D70063">
          <w:pPr>
            <w:pStyle w:val="Heading3"/>
          </w:pPr>
          <w:r>
            <w:t>Education</w:t>
          </w:r>
        </w:p>
      </w:sdtContent>
    </w:sdt>
    <w:p w:rsidR="00E377C9" w:rsidRDefault="00E377C9" w:rsidP="00D70063">
      <w:pPr>
        <w:pStyle w:val="Heading4"/>
      </w:pPr>
      <w:r>
        <w:t>New Horizons – Indianapolis – Training</w:t>
      </w:r>
    </w:p>
    <w:p w:rsidR="00E377C9" w:rsidRPr="00E377C9" w:rsidRDefault="00E377C9" w:rsidP="00E377C9">
      <w:pPr>
        <w:pStyle w:val="Heading5"/>
      </w:pPr>
      <w:r>
        <w:t>CEH, SCCH, T-SQL</w:t>
      </w:r>
    </w:p>
    <w:p w:rsidR="00E377C9" w:rsidRDefault="00E377C9" w:rsidP="00D70063">
      <w:pPr>
        <w:pStyle w:val="Heading4"/>
      </w:pPr>
      <w:r>
        <w:t>Lantech Training – Indianapolis – Training</w:t>
      </w:r>
    </w:p>
    <w:p w:rsidR="00E377C9" w:rsidRPr="00E377C9" w:rsidRDefault="00E377C9" w:rsidP="00E377C9">
      <w:pPr>
        <w:pStyle w:val="Heading5"/>
      </w:pPr>
      <w:r>
        <w:t>Exchange 2007, Active Directory, CCNA</w:t>
      </w:r>
    </w:p>
    <w:p w:rsidR="00E377C9" w:rsidRDefault="00E377C9" w:rsidP="00D70063">
      <w:pPr>
        <w:pStyle w:val="Heading4"/>
      </w:pPr>
      <w:r>
        <w:t>Techskills – Indianapolis – Training</w:t>
      </w:r>
    </w:p>
    <w:p w:rsidR="00E377C9" w:rsidRPr="00E377C9" w:rsidRDefault="00E377C9" w:rsidP="00E377C9">
      <w:pPr>
        <w:pStyle w:val="Heading5"/>
      </w:pPr>
      <w:r>
        <w:t>A+, MCSE, PL/SQL</w:t>
      </w:r>
    </w:p>
    <w:p w:rsidR="00D70063" w:rsidRDefault="009E51EC" w:rsidP="00E377C9">
      <w:pPr>
        <w:pStyle w:val="Heading4"/>
      </w:pPr>
      <w:r>
        <w:t xml:space="preserve">Avon High School – Avon, IN </w:t>
      </w:r>
      <w:r w:rsidR="00E377C9">
        <w:t>–</w:t>
      </w:r>
      <w:r>
        <w:t xml:space="preserve"> Diploma</w:t>
      </w:r>
    </w:p>
    <w:p w:rsidR="00D70063" w:rsidRDefault="00E377C9" w:rsidP="00E377C9">
      <w:pPr>
        <w:pStyle w:val="Heading5"/>
      </w:pPr>
      <w:r>
        <w:t>Highschool Diploma</w:t>
      </w:r>
    </w:p>
    <w:p w:rsidR="00E377C9" w:rsidRPr="00E377C9" w:rsidRDefault="00E377C9" w:rsidP="00E377C9">
      <w:pPr>
        <w:rPr>
          <w:lang w:eastAsia="ja-JP"/>
        </w:rPr>
      </w:pPr>
    </w:p>
    <w:p w:rsidR="00D70063" w:rsidRDefault="00C224B8" w:rsidP="00D70063">
      <w:pPr>
        <w:pStyle w:val="Heading3"/>
      </w:pPr>
      <w:sdt>
        <w:sdtPr>
          <w:id w:val="-2083436385"/>
          <w:placeholder>
            <w:docPart w:val="2A5B25B4FF834430BB8A9EE2E975F7C8"/>
          </w:placeholder>
          <w:temporary/>
          <w:showingPlcHdr/>
          <w15:appearance w15:val="hidden"/>
        </w:sdtPr>
        <w:sdtEndPr/>
        <w:sdtContent>
          <w:r w:rsidR="00D70063">
            <w:t>LEADERSHIP</w:t>
          </w:r>
        </w:sdtContent>
      </w:sdt>
    </w:p>
    <w:p w:rsidR="00D70063" w:rsidRDefault="009E51EC" w:rsidP="00D70063">
      <w:r>
        <w:t>Directed testing effort of client’s Disaster Recovery solution from initial implementation, to full scale user testing. This included an upgrade of their PBX, implementation of VDI</w:t>
      </w:r>
      <w:r w:rsidR="00E377C9">
        <w:t xml:space="preserve">. Organized a </w:t>
      </w:r>
      <w:proofErr w:type="gramStart"/>
      <w:r w:rsidR="00E377C9">
        <w:t>60 employee</w:t>
      </w:r>
      <w:proofErr w:type="gramEnd"/>
      <w:r w:rsidR="00E377C9">
        <w:t xml:space="preserve"> stress test of their VoIP system.</w:t>
      </w:r>
    </w:p>
    <w:p w:rsidR="00581FC8" w:rsidRPr="00581FC8" w:rsidRDefault="00E377C9" w:rsidP="00E377C9">
      <w:r>
        <w:t xml:space="preserve">During my time at TWG I lead the design efforts of their email marketing system, keeping it within compliance of all relevant </w:t>
      </w:r>
      <w:bookmarkStart w:id="0" w:name="_GoBack"/>
      <w:bookmarkEnd w:id="0"/>
      <w:r>
        <w:t>regulations.</w:t>
      </w:r>
    </w:p>
    <w:sectPr w:rsidR="00581FC8" w:rsidRPr="00581FC8" w:rsidSect="00FD7C04">
      <w:headerReference w:type="default" r:id="rId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4B8" w:rsidRDefault="00C224B8" w:rsidP="00187B92">
      <w:pPr>
        <w:spacing w:after="0" w:line="240" w:lineRule="auto"/>
      </w:pPr>
      <w:r>
        <w:separator/>
      </w:r>
    </w:p>
  </w:endnote>
  <w:endnote w:type="continuationSeparator" w:id="0">
    <w:p w:rsidR="00C224B8" w:rsidRDefault="00C224B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4B8" w:rsidRDefault="00C224B8" w:rsidP="00187B92">
      <w:pPr>
        <w:spacing w:after="0" w:line="240" w:lineRule="auto"/>
      </w:pPr>
      <w:r>
        <w:separator/>
      </w:r>
    </w:p>
  </w:footnote>
  <w:footnote w:type="continuationSeparator" w:id="0">
    <w:p w:rsidR="00C224B8" w:rsidRDefault="00C224B8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7703FBED221E4495BEA032EDD24D16D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B83324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Gentry, DanIEL R.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C224B8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F5217E40B9B24E9CB46E5D4A9686CDDA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B83324">
                                          <w:t>Senior Software QA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C224B8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7703FBED221E4495BEA032EDD24D16D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B83324" w:rsidP="00187B92">
                                  <w:pPr>
                                    <w:pStyle w:val="Title"/>
                                  </w:pPr>
                                  <w:r>
                                    <w:t>Gentry, DanIEL R.</w:t>
                                  </w:r>
                                </w:p>
                              </w:sdtContent>
                            </w:sdt>
                            <w:p w:rsidR="002C0739" w:rsidRPr="00970D57" w:rsidRDefault="00C224B8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F5217E40B9B24E9CB46E5D4A9686CDDA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B83324">
                                    <w:t>Senior Software QA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C224B8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24"/>
    <w:rsid w:val="00157B6F"/>
    <w:rsid w:val="00187B92"/>
    <w:rsid w:val="0025598B"/>
    <w:rsid w:val="00293B83"/>
    <w:rsid w:val="002C0739"/>
    <w:rsid w:val="0039505A"/>
    <w:rsid w:val="00486E5D"/>
    <w:rsid w:val="00581FC8"/>
    <w:rsid w:val="006A3CE7"/>
    <w:rsid w:val="006B6D95"/>
    <w:rsid w:val="00830E29"/>
    <w:rsid w:val="008C33FB"/>
    <w:rsid w:val="009E51EC"/>
    <w:rsid w:val="00A601AE"/>
    <w:rsid w:val="00B83324"/>
    <w:rsid w:val="00C224B8"/>
    <w:rsid w:val="00D70063"/>
    <w:rsid w:val="00E377C9"/>
    <w:rsid w:val="00E42A31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14455"/>
  <w15:chartTrackingRefBased/>
  <w15:docId w15:val="{47C51E7E-8593-436B-8C9B-AC7FB520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B83324"/>
    <w:pPr>
      <w:numPr>
        <w:ilvl w:val="1"/>
      </w:numPr>
      <w:spacing w:before="120" w:after="12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B83324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gentd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2E515CB9CD498BA02D05996F7F6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AA0AE-C87D-458D-9512-27621AAA2E49}"/>
      </w:docPartPr>
      <w:docPartBody>
        <w:p w:rsidR="00000000" w:rsidRDefault="00146170">
          <w:pPr>
            <w:pStyle w:val="412E515CB9CD498BA02D05996F7F6B16"/>
          </w:pPr>
          <w:r>
            <w:t>Experience</w:t>
          </w:r>
        </w:p>
      </w:docPartBody>
    </w:docPart>
    <w:docPart>
      <w:docPartPr>
        <w:name w:val="133DA52904764B8CA88AA349A17C4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BD58-1D36-423F-942D-E41EDD6E0531}"/>
      </w:docPartPr>
      <w:docPartBody>
        <w:p w:rsidR="00000000" w:rsidRDefault="00146170">
          <w:pPr>
            <w:pStyle w:val="133DA52904764B8CA88AA349A17C4228"/>
          </w:pPr>
          <w:r>
            <w:t>Education</w:t>
          </w:r>
        </w:p>
      </w:docPartBody>
    </w:docPart>
    <w:docPart>
      <w:docPartPr>
        <w:name w:val="2A5B25B4FF834430BB8A9EE2E975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036B-185D-4FA8-AA0F-46361DA6137E}"/>
      </w:docPartPr>
      <w:docPartBody>
        <w:p w:rsidR="00000000" w:rsidRDefault="00146170">
          <w:pPr>
            <w:pStyle w:val="2A5B25B4FF834430BB8A9EE2E975F7C8"/>
          </w:pPr>
          <w:r>
            <w:t>LEADERSHIP</w:t>
          </w:r>
        </w:p>
      </w:docPartBody>
    </w:docPart>
    <w:docPart>
      <w:docPartPr>
        <w:name w:val="65258661418E4853BB90B36C0D7BA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7D381-B373-4D5F-91FF-901AA652A7DE}"/>
      </w:docPartPr>
      <w:docPartBody>
        <w:p w:rsidR="00000000" w:rsidRDefault="00146170">
          <w:pPr>
            <w:pStyle w:val="65258661418E4853BB90B36C0D7BA002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3EC2674F9AE7425C889303F14FE37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5F85E-0C4F-458B-90B9-03D6B811D89E}"/>
      </w:docPartPr>
      <w:docPartBody>
        <w:p w:rsidR="00000000" w:rsidRDefault="00146170">
          <w:pPr>
            <w:pStyle w:val="3EC2674F9AE7425C889303F14FE37F4E"/>
          </w:pPr>
          <w:r>
            <w:t>Position Title</w:t>
          </w:r>
        </w:p>
      </w:docPartBody>
    </w:docPart>
    <w:docPart>
      <w:docPartPr>
        <w:name w:val="0FE7AFBD8F0A4E9D91751B360D39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FF62E-461B-446D-B5B4-2831CE6B2E8C}"/>
      </w:docPartPr>
      <w:docPartBody>
        <w:p w:rsidR="00000000" w:rsidRDefault="00146170">
          <w:pPr>
            <w:pStyle w:val="0FE7AFBD8F0A4E9D91751B360D390AD7"/>
          </w:pPr>
          <w:r>
            <w:t>Objective</w:t>
          </w:r>
        </w:p>
      </w:docPartBody>
    </w:docPart>
    <w:docPart>
      <w:docPartPr>
        <w:name w:val="E6BA4EC6117248B8A67B18AD2555C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71B18-6D2F-4691-A86E-5CFE92CC1914}"/>
      </w:docPartPr>
      <w:docPartBody>
        <w:p w:rsidR="00000000" w:rsidRDefault="00146170">
          <w:pPr>
            <w:pStyle w:val="E6BA4EC6117248B8A67B18AD2555C8FE"/>
          </w:pPr>
          <w:r>
            <w:t>Skills &amp; Abilities</w:t>
          </w:r>
        </w:p>
      </w:docPartBody>
    </w:docPart>
    <w:docPart>
      <w:docPartPr>
        <w:name w:val="BFA593CD2CD24564B3D6064DB7C8F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F42FB-8644-46A8-B6C2-A1AC2992831E}"/>
      </w:docPartPr>
      <w:docPartBody>
        <w:p w:rsidR="00000000" w:rsidRDefault="00146170">
          <w:pPr>
            <w:pStyle w:val="BFA593CD2CD24564B3D6064DB7C8F120"/>
          </w:pPr>
          <w:r>
            <w:t>Vitals</w:t>
          </w:r>
        </w:p>
      </w:docPartBody>
    </w:docPart>
    <w:docPart>
      <w:docPartPr>
        <w:name w:val="7703FBED221E4495BEA032EDD24D1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C5A51-F9D1-4603-A4C9-3D1A86125EE9}"/>
      </w:docPartPr>
      <w:docPartBody>
        <w:p w:rsidR="00000000" w:rsidRDefault="00146170">
          <w:pPr>
            <w:pStyle w:val="7703FBED221E4495BEA032EDD24D16D0"/>
          </w:pPr>
          <w:r>
            <w:t>Your Name</w:t>
          </w:r>
        </w:p>
      </w:docPartBody>
    </w:docPart>
    <w:docPart>
      <w:docPartPr>
        <w:name w:val="F5217E40B9B24E9CB46E5D4A9686C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21C0E-9491-46AE-B6FC-56D8D5C4509C}"/>
      </w:docPartPr>
      <w:docPartBody>
        <w:p w:rsidR="00000000" w:rsidRDefault="00146170">
          <w:pPr>
            <w:pStyle w:val="F5217E40B9B24E9CB46E5D4A9686CDDA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0C"/>
    <w:rsid w:val="00146170"/>
    <w:rsid w:val="0089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E515CB9CD498BA02D05996F7F6B16">
    <w:name w:val="412E515CB9CD498BA02D05996F7F6B16"/>
  </w:style>
  <w:style w:type="paragraph" w:customStyle="1" w:styleId="C1D0189C66A247FBBF417F2812753E97">
    <w:name w:val="C1D0189C66A247FBBF417F2812753E97"/>
  </w:style>
  <w:style w:type="paragraph" w:customStyle="1" w:styleId="5480C89F441441B6B839B2F9607A00CD">
    <w:name w:val="5480C89F441441B6B839B2F9607A00CD"/>
  </w:style>
  <w:style w:type="paragraph" w:customStyle="1" w:styleId="CC2FCAB4ABD047AB8D1F919E9FF3C696">
    <w:name w:val="CC2FCAB4ABD047AB8D1F919E9FF3C696"/>
  </w:style>
  <w:style w:type="paragraph" w:customStyle="1" w:styleId="F9F14730CA70498E850A5AC495E806D5">
    <w:name w:val="F9F14730CA70498E850A5AC495E806D5"/>
  </w:style>
  <w:style w:type="paragraph" w:customStyle="1" w:styleId="88261ED576B047769488525C14F30FD1">
    <w:name w:val="88261ED576B047769488525C14F30FD1"/>
  </w:style>
  <w:style w:type="paragraph" w:customStyle="1" w:styleId="111A0FBB0D1A41E9BE1168DF8F881DA3">
    <w:name w:val="111A0FBB0D1A41E9BE1168DF8F881DA3"/>
  </w:style>
  <w:style w:type="paragraph" w:customStyle="1" w:styleId="133DA52904764B8CA88AA349A17C4228">
    <w:name w:val="133DA52904764B8CA88AA349A17C4228"/>
  </w:style>
  <w:style w:type="paragraph" w:customStyle="1" w:styleId="2093090400E047C797AB14651F750442">
    <w:name w:val="2093090400E047C797AB14651F750442"/>
  </w:style>
  <w:style w:type="paragraph" w:customStyle="1" w:styleId="60DC64A2736946AF9258763CC008012D">
    <w:name w:val="60DC64A2736946AF9258763CC008012D"/>
  </w:style>
  <w:style w:type="paragraph" w:customStyle="1" w:styleId="896110D0FBCB4D1B8DB2AD446F9C8C1B">
    <w:name w:val="896110D0FBCB4D1B8DB2AD446F9C8C1B"/>
  </w:style>
  <w:style w:type="paragraph" w:customStyle="1" w:styleId="84CC7FD71390458DAFB0416A6E010547">
    <w:name w:val="84CC7FD71390458DAFB0416A6E010547"/>
  </w:style>
  <w:style w:type="paragraph" w:customStyle="1" w:styleId="2A5B25B4FF834430BB8A9EE2E975F7C8">
    <w:name w:val="2A5B25B4FF834430BB8A9EE2E975F7C8"/>
  </w:style>
  <w:style w:type="paragraph" w:customStyle="1" w:styleId="810F47727D694D9098AE513450C4DA4F">
    <w:name w:val="810F47727D694D9098AE513450C4DA4F"/>
  </w:style>
  <w:style w:type="paragraph" w:customStyle="1" w:styleId="AE08E892CAAF4DE081E9BE627D697257">
    <w:name w:val="AE08E892CAAF4DE081E9BE627D697257"/>
  </w:style>
  <w:style w:type="paragraph" w:customStyle="1" w:styleId="6E96479C29B54C63A58E4FB710386729">
    <w:name w:val="6E96479C29B54C63A58E4FB710386729"/>
  </w:style>
  <w:style w:type="paragraph" w:customStyle="1" w:styleId="BAFDF2A4ACA24CD0A7FC0E31DD9D4AC3">
    <w:name w:val="BAFDF2A4ACA24CD0A7FC0E31DD9D4AC3"/>
  </w:style>
  <w:style w:type="character" w:styleId="PlaceholderText">
    <w:name w:val="Placeholder Text"/>
    <w:basedOn w:val="DefaultParagraphFont"/>
    <w:uiPriority w:val="99"/>
    <w:semiHidden/>
    <w:rsid w:val="00890F0C"/>
    <w:rPr>
      <w:color w:val="808080"/>
    </w:rPr>
  </w:style>
  <w:style w:type="paragraph" w:customStyle="1" w:styleId="65258661418E4853BB90B36C0D7BA002">
    <w:name w:val="65258661418E4853BB90B36C0D7BA002"/>
  </w:style>
  <w:style w:type="paragraph" w:customStyle="1" w:styleId="3EC2674F9AE7425C889303F14FE37F4E">
    <w:name w:val="3EC2674F9AE7425C889303F14FE37F4E"/>
  </w:style>
  <w:style w:type="paragraph" w:customStyle="1" w:styleId="0FE7AFBD8F0A4E9D91751B360D390AD7">
    <w:name w:val="0FE7AFBD8F0A4E9D91751B360D390AD7"/>
  </w:style>
  <w:style w:type="paragraph" w:customStyle="1" w:styleId="72786899B2CE4D88950DE346B3E36DA7">
    <w:name w:val="72786899B2CE4D88950DE346B3E36DA7"/>
  </w:style>
  <w:style w:type="paragraph" w:customStyle="1" w:styleId="E6BA4EC6117248B8A67B18AD2555C8FE">
    <w:name w:val="E6BA4EC6117248B8A67B18AD2555C8FE"/>
  </w:style>
  <w:style w:type="paragraph" w:customStyle="1" w:styleId="0D41CBB5A5C944C3AD31E889FB4F6933">
    <w:name w:val="0D41CBB5A5C944C3AD31E889FB4F6933"/>
  </w:style>
  <w:style w:type="paragraph" w:customStyle="1" w:styleId="BFA593CD2CD24564B3D6064DB7C8F120">
    <w:name w:val="BFA593CD2CD24564B3D6064DB7C8F120"/>
  </w:style>
  <w:style w:type="paragraph" w:customStyle="1" w:styleId="2B41C577FAAC44F997BA612506164CD7">
    <w:name w:val="2B41C577FAAC44F997BA612506164CD7"/>
  </w:style>
  <w:style w:type="paragraph" w:customStyle="1" w:styleId="6FC04C5E27414FEB8B6C6AF90C1CD035">
    <w:name w:val="6FC04C5E27414FEB8B6C6AF90C1CD035"/>
  </w:style>
  <w:style w:type="paragraph" w:customStyle="1" w:styleId="62930EB837F14DA0A918CB08CCECAEC4">
    <w:name w:val="62930EB837F14DA0A918CB08CCECAEC4"/>
  </w:style>
  <w:style w:type="paragraph" w:customStyle="1" w:styleId="7703FBED221E4495BEA032EDD24D16D0">
    <w:name w:val="7703FBED221E4495BEA032EDD24D16D0"/>
  </w:style>
  <w:style w:type="paragraph" w:customStyle="1" w:styleId="F5217E40B9B24E9CB46E5D4A9686CDDA">
    <w:name w:val="F5217E40B9B24E9CB46E5D4A9686CDDA"/>
  </w:style>
  <w:style w:type="paragraph" w:customStyle="1" w:styleId="DF48F90A692F49E0BFE5C429152176B3">
    <w:name w:val="DF48F90A692F49E0BFE5C429152176B3"/>
    <w:rsid w:val="00890F0C"/>
  </w:style>
  <w:style w:type="paragraph" w:customStyle="1" w:styleId="1EC2F64D26CE41469719C48AAB167155">
    <w:name w:val="1EC2F64D26CE41469719C48AAB167155"/>
    <w:rsid w:val="00890F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Senior Software QA Engineer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70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Gentry, DanIEL R.</dc:creator>
  <cp:keywords/>
  <dc:description/>
  <cp:lastModifiedBy>Gentry, Dan</cp:lastModifiedBy>
  <cp:revision>1</cp:revision>
  <dcterms:created xsi:type="dcterms:W3CDTF">2019-02-05T17:05:00Z</dcterms:created>
  <dcterms:modified xsi:type="dcterms:W3CDTF">2019-02-05T18:15:00Z</dcterms:modified>
</cp:coreProperties>
</file>